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BA41" w14:textId="77777777" w:rsidR="002C79E6" w:rsidRDefault="002C79E6" w:rsidP="002C79E6"/>
    <w:p w14:paraId="3E89299A" w14:textId="77777777" w:rsidR="002C79E6" w:rsidRDefault="002C79E6" w:rsidP="002C79E6"/>
    <w:p w14:paraId="2F0DD88E" w14:textId="77777777" w:rsidR="002C79E6" w:rsidRDefault="002C79E6" w:rsidP="002C79E6"/>
    <w:p w14:paraId="413990BC" w14:textId="77777777" w:rsidR="002C79E6" w:rsidRDefault="002C79E6" w:rsidP="002C79E6"/>
    <w:p w14:paraId="58724B45" w14:textId="77777777" w:rsidR="002C79E6" w:rsidRDefault="002C79E6" w:rsidP="002C79E6"/>
    <w:p w14:paraId="33BE8124" w14:textId="6F393B89" w:rsidR="6A36C4BF" w:rsidRPr="00B863FB" w:rsidRDefault="00E03E11" w:rsidP="00B863FB">
      <w:pPr>
        <w:pStyle w:val="Title"/>
      </w:pPr>
      <w:r>
        <w:t xml:space="preserve">Module 2 </w:t>
      </w:r>
      <w:r w:rsidR="00A1698D">
        <w:t>Lab 2</w:t>
      </w:r>
      <w:r w:rsidR="00B24303">
        <w:t xml:space="preserve">: </w:t>
      </w:r>
      <w:r w:rsidR="00A1698D">
        <w:t>Basic Full Stack Labs</w:t>
      </w:r>
    </w:p>
    <w:p w14:paraId="2E6D0B36" w14:textId="524F89E3" w:rsidR="201D26C8" w:rsidRDefault="201D26C8" w:rsidP="002C79E6">
      <w:pPr>
        <w:pStyle w:val="Subtitle"/>
      </w:pPr>
    </w:p>
    <w:p w14:paraId="2853D4E2" w14:textId="751993A9" w:rsidR="00A417C1" w:rsidRDefault="00AC2F88" w:rsidP="002C79E6">
      <w:pPr>
        <w:pStyle w:val="Subtitle"/>
      </w:pPr>
      <w:r>
        <w:t>Ryan M.K. Burke-Jimenez</w:t>
      </w:r>
    </w:p>
    <w:p w14:paraId="331AB9C5" w14:textId="20CF9002" w:rsidR="002C79E6" w:rsidRDefault="00AC2F88" w:rsidP="002C79E6">
      <w:pPr>
        <w:pStyle w:val="Subtitle"/>
      </w:pPr>
      <w:r>
        <w:t>Arizona State University</w:t>
      </w:r>
    </w:p>
    <w:p w14:paraId="235581FA" w14:textId="1F19ADBC" w:rsidR="002C79E6" w:rsidRDefault="002C79E6" w:rsidP="002C79E6">
      <w:pPr>
        <w:pStyle w:val="Subtitle"/>
      </w:pPr>
      <w:r>
        <w:t xml:space="preserve"> </w:t>
      </w:r>
      <w:r w:rsidR="00AC2F88">
        <w:t>IFT 458</w:t>
      </w:r>
    </w:p>
    <w:p w14:paraId="22680B45" w14:textId="0617760F" w:rsidR="002C79E6" w:rsidRDefault="00AC2F88" w:rsidP="002C79E6">
      <w:pPr>
        <w:pStyle w:val="Subtitle"/>
      </w:pPr>
      <w:r>
        <w:t xml:space="preserve">Professor Dinesh </w:t>
      </w:r>
      <w:proofErr w:type="spellStart"/>
      <w:r>
        <w:t>Sthapit</w:t>
      </w:r>
      <w:proofErr w:type="spellEnd"/>
    </w:p>
    <w:p w14:paraId="0C85196E" w14:textId="3EB602AD" w:rsidR="201D26C8" w:rsidRDefault="00AC2F88" w:rsidP="002C79E6">
      <w:pPr>
        <w:pStyle w:val="Subtitle"/>
      </w:pPr>
      <w:r>
        <w:t xml:space="preserve">September </w:t>
      </w:r>
      <w:r w:rsidR="00A1698D">
        <w:t>10</w:t>
      </w:r>
      <w:r w:rsidR="00A1698D" w:rsidRPr="00A1698D">
        <w:rPr>
          <w:vertAlign w:val="superscript"/>
        </w:rPr>
        <w:t>th</w:t>
      </w:r>
      <w:r>
        <w:t>, 2023</w:t>
      </w:r>
    </w:p>
    <w:p w14:paraId="692D4FC0" w14:textId="77777777" w:rsidR="201D26C8" w:rsidRDefault="201D26C8" w:rsidP="014CA2B6">
      <w:pPr>
        <w:pStyle w:val="Title2"/>
        <w:rPr>
          <w:rFonts w:ascii="Calibri" w:eastAsia="Calibri" w:hAnsi="Calibri" w:cs="Calibri"/>
          <w:szCs w:val="22"/>
        </w:rPr>
      </w:pPr>
    </w:p>
    <w:p w14:paraId="0A595AD6" w14:textId="77777777" w:rsidR="201D26C8" w:rsidRDefault="201D26C8" w:rsidP="014CA2B6">
      <w:pPr>
        <w:pStyle w:val="Title2"/>
        <w:rPr>
          <w:rFonts w:ascii="Calibri" w:eastAsia="Calibri" w:hAnsi="Calibri" w:cs="Calibri"/>
          <w:szCs w:val="22"/>
        </w:rPr>
      </w:pPr>
    </w:p>
    <w:p w14:paraId="20FE6E4E" w14:textId="77777777" w:rsidR="201D26C8" w:rsidRDefault="201D26C8" w:rsidP="014CA2B6">
      <w:pPr>
        <w:pStyle w:val="Title2"/>
        <w:rPr>
          <w:rFonts w:ascii="Calibri" w:eastAsia="Calibri" w:hAnsi="Calibri" w:cs="Calibri"/>
          <w:szCs w:val="22"/>
        </w:rPr>
      </w:pPr>
    </w:p>
    <w:p w14:paraId="5BDA6067" w14:textId="77777777" w:rsidR="201D26C8" w:rsidRDefault="201D26C8" w:rsidP="014CA2B6">
      <w:pPr>
        <w:pStyle w:val="Title2"/>
        <w:rPr>
          <w:rFonts w:ascii="Calibri" w:eastAsia="Calibri" w:hAnsi="Calibri" w:cs="Calibri"/>
          <w:szCs w:val="22"/>
        </w:rPr>
      </w:pPr>
    </w:p>
    <w:p w14:paraId="63B146DA" w14:textId="77777777" w:rsidR="201D26C8" w:rsidRDefault="201D26C8" w:rsidP="014CA2B6">
      <w:pPr>
        <w:pStyle w:val="Title2"/>
        <w:rPr>
          <w:rFonts w:ascii="Calibri" w:eastAsia="Calibri" w:hAnsi="Calibri" w:cs="Calibri"/>
          <w:szCs w:val="22"/>
        </w:rPr>
      </w:pPr>
    </w:p>
    <w:p w14:paraId="22F80791" w14:textId="77777777" w:rsidR="201D26C8" w:rsidRDefault="201D26C8" w:rsidP="014CA2B6">
      <w:pPr>
        <w:pStyle w:val="Title2"/>
        <w:rPr>
          <w:rFonts w:ascii="Calibri" w:eastAsia="Calibri" w:hAnsi="Calibri" w:cs="Calibri"/>
          <w:szCs w:val="22"/>
        </w:rPr>
      </w:pPr>
    </w:p>
    <w:p w14:paraId="20470E82" w14:textId="77777777" w:rsidR="201D26C8" w:rsidRDefault="201D26C8" w:rsidP="014CA2B6">
      <w:pPr>
        <w:pStyle w:val="Title2"/>
        <w:rPr>
          <w:rFonts w:ascii="Calibri" w:eastAsia="Calibri" w:hAnsi="Calibri" w:cs="Calibri"/>
          <w:szCs w:val="22"/>
        </w:rPr>
      </w:pPr>
    </w:p>
    <w:p w14:paraId="610459FB" w14:textId="77777777" w:rsidR="000D4642" w:rsidRDefault="000D4642">
      <w:pPr>
        <w:rPr>
          <w:rFonts w:ascii="Calibri" w:eastAsia="Calibri" w:hAnsi="Calibri" w:cs="Calibri"/>
          <w:szCs w:val="22"/>
        </w:rPr>
      </w:pPr>
      <w:r>
        <w:rPr>
          <w:rFonts w:ascii="Calibri" w:eastAsia="Calibri" w:hAnsi="Calibri" w:cs="Calibri"/>
          <w:szCs w:val="22"/>
        </w:rPr>
        <w:br w:type="page"/>
      </w:r>
    </w:p>
    <w:p w14:paraId="726E551B" w14:textId="77777777" w:rsidR="00B24303" w:rsidRDefault="00B24303" w:rsidP="00B24303">
      <w:pPr>
        <w:pStyle w:val="Title"/>
      </w:pPr>
      <w:r>
        <w:lastRenderedPageBreak/>
        <w:t>Module 2 Lab 2: Basic Full Stack Labs</w:t>
      </w:r>
    </w:p>
    <w:p w14:paraId="2C354E35" w14:textId="2115246D" w:rsidR="00B24303" w:rsidRDefault="00B24303" w:rsidP="00B24303">
      <w:r>
        <w:t>This lab is designed to implement a basic full stack environment onto a local host for testing and learning purposes.</w:t>
      </w:r>
    </w:p>
    <w:p w14:paraId="36E83F03" w14:textId="43D06D77" w:rsidR="00B24303" w:rsidRPr="00B24303" w:rsidRDefault="00B24303" w:rsidP="00B24303">
      <w:pPr>
        <w:rPr>
          <w:b/>
          <w:bCs/>
        </w:rPr>
      </w:pPr>
    </w:p>
    <w:p w14:paraId="37669E51" w14:textId="16944423" w:rsidR="00A417C1" w:rsidRDefault="00CB51C1" w:rsidP="014CA2B6">
      <w:pPr>
        <w:pStyle w:val="Heading1"/>
        <w:rPr>
          <w:rFonts w:ascii="Calibri" w:eastAsia="Calibri" w:hAnsi="Calibri" w:cs="Calibri"/>
          <w:szCs w:val="22"/>
        </w:rPr>
      </w:pPr>
      <w:r>
        <w:t>Environment Setup</w:t>
      </w:r>
    </w:p>
    <w:p w14:paraId="76D462F6" w14:textId="0D16DC06" w:rsidR="001D6A57" w:rsidRDefault="00CB51C1" w:rsidP="00B863FB">
      <w:r>
        <w:t>Visual Studio Code was the environment used to set up the files</w:t>
      </w:r>
      <w:r w:rsidR="00FA5510">
        <w:t xml:space="preserve"> for inspection</w:t>
      </w:r>
      <w:r>
        <w:t>. Upon creating a new directory for the project to be held,</w:t>
      </w:r>
      <w:r w:rsidR="00FA5510">
        <w:t xml:space="preserve"> NPM was used to initialize the project and create a </w:t>
      </w:r>
      <w:proofErr w:type="spellStart"/>
      <w:r w:rsidR="00FA5510">
        <w:t>package.json</w:t>
      </w:r>
      <w:proofErr w:type="spellEnd"/>
      <w:r w:rsidR="00FA5510">
        <w:t xml:space="preserve"> file.</w:t>
      </w:r>
      <w:r w:rsidR="003968D0">
        <w:t xml:space="preserve"> NPM was also utilized to install express, body-parser, and </w:t>
      </w:r>
      <w:proofErr w:type="spellStart"/>
      <w:r w:rsidR="003968D0">
        <w:t>ejs</w:t>
      </w:r>
      <w:proofErr w:type="spellEnd"/>
      <w:r w:rsidR="003968D0">
        <w:t>, all modules that are necessary for this assignment.</w:t>
      </w:r>
      <w:r w:rsidR="00FA5510">
        <w:t xml:space="preserve"> After this,</w:t>
      </w:r>
      <w:r>
        <w:t xml:space="preserve"> three main files were created for the demonstration: app.js (main file), </w:t>
      </w:r>
      <w:proofErr w:type="spellStart"/>
      <w:r>
        <w:t>index.ejs</w:t>
      </w:r>
      <w:proofErr w:type="spellEnd"/>
      <w:r>
        <w:t xml:space="preserve">, and </w:t>
      </w:r>
      <w:proofErr w:type="spellStart"/>
      <w:r>
        <w:t>result.ejs</w:t>
      </w:r>
      <w:proofErr w:type="spellEnd"/>
      <w:r>
        <w:t xml:space="preserve">. </w:t>
      </w:r>
      <w:proofErr w:type="spellStart"/>
      <w:r>
        <w:t>Index.ejs</w:t>
      </w:r>
      <w:proofErr w:type="spellEnd"/>
      <w:r>
        <w:t xml:space="preserve"> and </w:t>
      </w:r>
      <w:proofErr w:type="spellStart"/>
      <w:r>
        <w:t>result.ejs</w:t>
      </w:r>
      <w:proofErr w:type="spellEnd"/>
      <w:r>
        <w:t xml:space="preserve"> are both held in a separate folder named “views” that is held in the same directory as app.js. </w:t>
      </w:r>
      <w:r w:rsidR="001D6A57">
        <w:t xml:space="preserve">App.js utilizes Node.js while </w:t>
      </w:r>
      <w:proofErr w:type="spellStart"/>
      <w:r w:rsidR="001D6A57">
        <w:t>index.ejs</w:t>
      </w:r>
      <w:proofErr w:type="spellEnd"/>
      <w:r w:rsidR="001D6A57">
        <w:t xml:space="preserve"> and </w:t>
      </w:r>
      <w:proofErr w:type="spellStart"/>
      <w:r w:rsidR="001D6A57">
        <w:t>result.ejs</w:t>
      </w:r>
      <w:proofErr w:type="spellEnd"/>
      <w:r w:rsidR="001D6A57">
        <w:t xml:space="preserve"> utilize HTML (Figure 1). The project was subsequently committed and pushed onto GitHub for assessment. When the local server is operational on port 4000, inspecting the elements will show the corresponding HTML source code in the web browser, in this case, Google Chrome. The environment is now successfully established for further analysis. </w:t>
      </w:r>
    </w:p>
    <w:p w14:paraId="079C1734" w14:textId="351500BD" w:rsidR="001D6A57" w:rsidRDefault="001D6A57" w:rsidP="00B24303">
      <w:pPr>
        <w:ind w:firstLine="0"/>
      </w:pPr>
      <w:r>
        <w:br w:type="page"/>
      </w:r>
      <w:r w:rsidRPr="001D6A57">
        <w:rPr>
          <w:noProof/>
        </w:rPr>
        <w:lastRenderedPageBreak/>
        <w:drawing>
          <wp:inline distT="0" distB="0" distL="0" distR="0" wp14:anchorId="57F66FFB" wp14:editId="7529BBC3">
            <wp:extent cx="5943600" cy="3343275"/>
            <wp:effectExtent l="0" t="0" r="0" b="9525"/>
            <wp:docPr id="20190724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72459" name="Picture 1" descr="A screenshot of a computer program&#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p w14:paraId="59FAAD95" w14:textId="390039BD" w:rsidR="00A417C1" w:rsidRPr="00B863FB" w:rsidRDefault="001D6A57" w:rsidP="001D6A57">
      <w:pPr>
        <w:pStyle w:val="Caption"/>
        <w:jc w:val="center"/>
      </w:pPr>
      <w:r>
        <w:t xml:space="preserve">Figure </w:t>
      </w:r>
      <w:fldSimple w:instr=" SEQ Figure \* ARABIC ">
        <w:r w:rsidR="00254788">
          <w:rPr>
            <w:noProof/>
          </w:rPr>
          <w:t>1</w:t>
        </w:r>
      </w:fldSimple>
      <w:r>
        <w:t xml:space="preserve"> - </w:t>
      </w:r>
      <w:proofErr w:type="spellStart"/>
      <w:r>
        <w:t>index.ejs</w:t>
      </w:r>
      <w:proofErr w:type="spellEnd"/>
      <w:r>
        <w:t xml:space="preserve">, </w:t>
      </w:r>
      <w:proofErr w:type="spellStart"/>
      <w:r>
        <w:t>result.ejs</w:t>
      </w:r>
      <w:proofErr w:type="spellEnd"/>
      <w:r>
        <w:t>, app.js</w:t>
      </w:r>
    </w:p>
    <w:p w14:paraId="078544C7" w14:textId="52165675" w:rsidR="00B24303" w:rsidRDefault="00B24303" w:rsidP="00B24303">
      <w:pPr>
        <w:pStyle w:val="Heading2"/>
        <w:jc w:val="center"/>
      </w:pPr>
      <w:r>
        <w:t>Exercise 1: Analyzing .</w:t>
      </w:r>
      <w:proofErr w:type="spellStart"/>
      <w:r>
        <w:t>ejs</w:t>
      </w:r>
      <w:proofErr w:type="spellEnd"/>
      <w:r>
        <w:t xml:space="preserve"> Code vs. HTML Rendered in the Browser</w:t>
      </w:r>
    </w:p>
    <w:p w14:paraId="1C855060" w14:textId="77777777" w:rsidR="00B24303" w:rsidRDefault="00B24303" w:rsidP="00B24303">
      <w:r>
        <w:t>The purpose of this exercise is to observe and analyze the difference between an .</w:t>
      </w:r>
      <w:proofErr w:type="spellStart"/>
      <w:r>
        <w:t>ejs</w:t>
      </w:r>
      <w:proofErr w:type="spellEnd"/>
      <w:r>
        <w:t xml:space="preserve"> document with a rendered .html document that is present in a browser’s element inspection.  </w:t>
      </w:r>
    </w:p>
    <w:p w14:paraId="1277E47D" w14:textId="77777777" w:rsidR="00B24303" w:rsidRPr="00B24303" w:rsidRDefault="00B24303" w:rsidP="00B24303"/>
    <w:p w14:paraId="4CE579E4" w14:textId="04067A0F" w:rsidR="00A417C1" w:rsidRPr="00B863FB" w:rsidRDefault="00FA5510" w:rsidP="00D62B99">
      <w:pPr>
        <w:pStyle w:val="Heading2"/>
        <w:rPr>
          <w:rStyle w:val="FootnoteReference"/>
          <w:vertAlign w:val="baseline"/>
        </w:rPr>
      </w:pPr>
      <w:r w:rsidRPr="00FA5510">
        <w:t>.</w:t>
      </w:r>
      <w:proofErr w:type="spellStart"/>
      <w:r w:rsidRPr="00FA5510">
        <w:t>ejs</w:t>
      </w:r>
      <w:proofErr w:type="spellEnd"/>
      <w:r w:rsidRPr="00FA5510">
        <w:t xml:space="preserve"> </w:t>
      </w:r>
      <w:r>
        <w:t>Code Analysis</w:t>
      </w:r>
    </w:p>
    <w:p w14:paraId="0297FE0E" w14:textId="77777777" w:rsidR="00D72F2B" w:rsidRDefault="00F179BB" w:rsidP="00B863FB">
      <w:r>
        <w:t>There are two .</w:t>
      </w:r>
      <w:proofErr w:type="spellStart"/>
      <w:r>
        <w:t>ejs</w:t>
      </w:r>
      <w:proofErr w:type="spellEnd"/>
      <w:r>
        <w:t xml:space="preserve"> files that exist in this project, however, only one is relevant for inspection: </w:t>
      </w:r>
      <w:proofErr w:type="spellStart"/>
      <w:r>
        <w:t>result.ejs</w:t>
      </w:r>
      <w:proofErr w:type="spellEnd"/>
      <w:r>
        <w:t xml:space="preserve">. </w:t>
      </w:r>
      <w:proofErr w:type="spellStart"/>
      <w:r>
        <w:t>Result.ejs</w:t>
      </w:r>
      <w:proofErr w:type="spellEnd"/>
      <w:r>
        <w:t xml:space="preserve"> contains JavaScript within the HTML, which is due to the files being .</w:t>
      </w:r>
      <w:proofErr w:type="spellStart"/>
      <w:r>
        <w:t>ejs</w:t>
      </w:r>
      <w:proofErr w:type="spellEnd"/>
      <w:r>
        <w:t xml:space="preserve"> rather than .html files. EJS is short for Embedded JavaScript and is a powerful way to generate HTML with JavaScript components. To embed JavaScript within the HTML file, it must be present between </w:t>
      </w:r>
      <w:r w:rsidR="00DE35FC">
        <w:t>&lt;%= variable %&gt; and is between HTML element paragraphs with the result being &lt;p&gt;Variable: &lt;%= variable%&gt;&lt;/p&gt;. The HTML element &lt;p&gt;&lt;/p&gt; may be just for aesthetics where any other HTML element will suffice. The &lt;%=%&gt; structure is necessary for the .</w:t>
      </w:r>
      <w:proofErr w:type="spellStart"/>
      <w:r w:rsidR="00DE35FC">
        <w:t>ejs</w:t>
      </w:r>
      <w:proofErr w:type="spellEnd"/>
      <w:r w:rsidR="00DE35FC">
        <w:t xml:space="preserve"> file to understand that JavaScript is present in the code and will set variables to the given placeholders, in this case, various mathematical operations </w:t>
      </w:r>
      <w:r w:rsidR="00DE35FC">
        <w:lastRenderedPageBreak/>
        <w:t xml:space="preserve">are variables, and the calculations are completed within the app.js file. The variables are set in </w:t>
      </w:r>
      <w:proofErr w:type="spellStart"/>
      <w:r w:rsidR="00DE35FC">
        <w:t>result.ejs</w:t>
      </w:r>
      <w:proofErr w:type="spellEnd"/>
      <w:r w:rsidR="00DE35FC">
        <w:t xml:space="preserve"> when </w:t>
      </w:r>
      <w:proofErr w:type="spellStart"/>
      <w:r w:rsidR="00DE35FC">
        <w:t>index.ejs</w:t>
      </w:r>
      <w:proofErr w:type="spellEnd"/>
      <w:r w:rsidR="00DE35FC">
        <w:t xml:space="preserve"> communicates with app.js through the post function</w:t>
      </w:r>
      <w:r w:rsidR="00F1709A">
        <w:t xml:space="preserve"> (Figure 2). </w:t>
      </w:r>
      <w:r w:rsidR="00DE35FC">
        <w:t>App.js requests information that is e</w:t>
      </w:r>
      <w:r w:rsidR="00F1709A">
        <w:t xml:space="preserve">ntered in the UI of </w:t>
      </w:r>
      <w:proofErr w:type="spellStart"/>
      <w:r w:rsidR="00F1709A">
        <w:t>index.ejs</w:t>
      </w:r>
      <w:proofErr w:type="spellEnd"/>
      <w:r w:rsidR="00F1709A">
        <w:t xml:space="preserve"> and with the inputs app.js can respond with the </w:t>
      </w:r>
    </w:p>
    <w:p w14:paraId="173544AD" w14:textId="77777777" w:rsidR="00625F53" w:rsidRDefault="00F7492F" w:rsidP="00625F53">
      <w:pPr>
        <w:keepNext/>
        <w:ind w:firstLine="0"/>
      </w:pPr>
      <w:r>
        <w:rPr>
          <w:noProof/>
        </w:rPr>
        <mc:AlternateContent>
          <mc:Choice Requires="wps">
            <w:drawing>
              <wp:anchor distT="0" distB="0" distL="114300" distR="114300" simplePos="0" relativeHeight="251664384" behindDoc="0" locked="0" layoutInCell="1" allowOverlap="1" wp14:anchorId="592CA923" wp14:editId="4C3A0E0E">
                <wp:simplePos x="0" y="0"/>
                <wp:positionH relativeFrom="column">
                  <wp:posOffset>1190206</wp:posOffset>
                </wp:positionH>
                <wp:positionV relativeFrom="paragraph">
                  <wp:posOffset>1379855</wp:posOffset>
                </wp:positionV>
                <wp:extent cx="4270075" cy="526211"/>
                <wp:effectExtent l="0" t="0" r="16510" b="26670"/>
                <wp:wrapNone/>
                <wp:docPr id="387385026" name="Text Box 4"/>
                <wp:cNvGraphicFramePr/>
                <a:graphic xmlns:a="http://schemas.openxmlformats.org/drawingml/2006/main">
                  <a:graphicData uri="http://schemas.microsoft.com/office/word/2010/wordprocessingShape">
                    <wps:wsp>
                      <wps:cNvSpPr txBox="1"/>
                      <wps:spPr>
                        <a:xfrm>
                          <a:off x="0" y="0"/>
                          <a:ext cx="4270075" cy="526211"/>
                        </a:xfrm>
                        <a:prstGeom prst="rect">
                          <a:avLst/>
                        </a:prstGeom>
                        <a:solidFill>
                          <a:schemeClr val="lt1"/>
                        </a:solidFill>
                        <a:ln w="6350">
                          <a:solidFill>
                            <a:prstClr val="black"/>
                          </a:solidFill>
                        </a:ln>
                      </wps:spPr>
                      <wps:txbx>
                        <w:txbxContent>
                          <w:p w14:paraId="0902DED6" w14:textId="38E63EDB" w:rsidR="00F7492F" w:rsidRPr="00F7492F" w:rsidRDefault="00F7492F" w:rsidP="00F7492F">
                            <w:pPr>
                              <w:ind w:firstLine="0"/>
                              <w:rPr>
                                <w:sz w:val="16"/>
                                <w:szCs w:val="16"/>
                              </w:rPr>
                            </w:pPr>
                            <w:r w:rsidRPr="00F7492F">
                              <w:rPr>
                                <w:sz w:val="16"/>
                                <w:szCs w:val="16"/>
                              </w:rPr>
                              <w:t xml:space="preserve">2. Calculations complete, response acknowledged. Render and results sent back to </w:t>
                            </w:r>
                            <w:proofErr w:type="spellStart"/>
                            <w:r w:rsidRPr="00F7492F">
                              <w:rPr>
                                <w:sz w:val="16"/>
                                <w:szCs w:val="16"/>
                              </w:rPr>
                              <w:t>result.ejs</w:t>
                            </w:r>
                            <w:proofErr w:type="spellEnd"/>
                            <w:r w:rsidRPr="00F7492F">
                              <w:rPr>
                                <w:sz w:val="16"/>
                                <w:szCs w:val="16"/>
                              </w:rPr>
                              <w:t>. Variables set with results sent from app.js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CA923" id="_x0000_t202" coordsize="21600,21600" o:spt="202" path="m,l,21600r21600,l21600,xe">
                <v:stroke joinstyle="miter"/>
                <v:path gradientshapeok="t" o:connecttype="rect"/>
              </v:shapetype>
              <v:shape id="Text Box 4" o:spid="_x0000_s1026" type="#_x0000_t202" style="position:absolute;margin-left:93.7pt;margin-top:108.65pt;width:336.25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" fillcolor="white [3201]" strokeweight=".5pt">
                <v:textbox>
                  <w:txbxContent>
                    <w:p w14:paraId="0902DED6" w14:textId="38E63EDB" w:rsidR="00F7492F" w:rsidRPr="00F7492F" w:rsidRDefault="00F7492F" w:rsidP="00F7492F">
                      <w:pPr>
                        <w:ind w:firstLine="0"/>
                        <w:rPr>
                          <w:sz w:val="16"/>
                          <w:szCs w:val="16"/>
                        </w:rPr>
                      </w:pPr>
                      <w:r w:rsidRPr="00F7492F">
                        <w:rPr>
                          <w:sz w:val="16"/>
                          <w:szCs w:val="16"/>
                        </w:rPr>
                        <w:t xml:space="preserve">2. Calculations complete, response acknowledged. Render and results sent back to </w:t>
                      </w:r>
                      <w:proofErr w:type="spellStart"/>
                      <w:r w:rsidRPr="00F7492F">
                        <w:rPr>
                          <w:sz w:val="16"/>
                          <w:szCs w:val="16"/>
                        </w:rPr>
                        <w:t>result.ejs</w:t>
                      </w:r>
                      <w:proofErr w:type="spellEnd"/>
                      <w:r w:rsidRPr="00F7492F">
                        <w:rPr>
                          <w:sz w:val="16"/>
                          <w:szCs w:val="16"/>
                        </w:rPr>
                        <w:t xml:space="preserve">. Variables set with results sent from </w:t>
                      </w:r>
                      <w:proofErr w:type="gramStart"/>
                      <w:r w:rsidRPr="00F7492F">
                        <w:rPr>
                          <w:sz w:val="16"/>
                          <w:szCs w:val="16"/>
                        </w:rPr>
                        <w:t>app.js</w:t>
                      </w:r>
                      <w:proofErr w:type="gramEnd"/>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AF687EB" wp14:editId="02524EE3">
                <wp:simplePos x="0" y="0"/>
                <wp:positionH relativeFrom="margin">
                  <wp:posOffset>810882</wp:posOffset>
                </wp:positionH>
                <wp:positionV relativeFrom="paragraph">
                  <wp:posOffset>258792</wp:posOffset>
                </wp:positionV>
                <wp:extent cx="4373497" cy="275590"/>
                <wp:effectExtent l="0" t="0" r="2730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497" cy="275590"/>
                        </a:xfrm>
                        <a:prstGeom prst="rect">
                          <a:avLst/>
                        </a:prstGeom>
                        <a:solidFill>
                          <a:srgbClr val="FFFFFF"/>
                        </a:solidFill>
                        <a:ln w="9525">
                          <a:solidFill>
                            <a:srgbClr val="000000"/>
                          </a:solidFill>
                          <a:miter lim="800000"/>
                          <a:headEnd/>
                          <a:tailEnd/>
                        </a:ln>
                      </wps:spPr>
                      <wps:txbx>
                        <w:txbxContent>
                          <w:p w14:paraId="51E639E1" w14:textId="5FE334F1" w:rsidR="00D72F2B" w:rsidRPr="00F7492F" w:rsidRDefault="00D72F2B" w:rsidP="00F7492F">
                            <w:pPr>
                              <w:pStyle w:val="ListParagraph"/>
                              <w:numPr>
                                <w:ilvl w:val="0"/>
                                <w:numId w:val="14"/>
                              </w:numPr>
                              <w:rPr>
                                <w:sz w:val="16"/>
                                <w:szCs w:val="16"/>
                              </w:rPr>
                            </w:pPr>
                            <w:r w:rsidRPr="00F7492F">
                              <w:rPr>
                                <w:sz w:val="16"/>
                                <w:szCs w:val="16"/>
                              </w:rPr>
                              <w:t xml:space="preserve">“Calculate” in UI pressed, POST function </w:t>
                            </w:r>
                            <w:r w:rsidR="00F7492F" w:rsidRPr="00F7492F">
                              <w:rPr>
                                <w:sz w:val="16"/>
                                <w:szCs w:val="16"/>
                              </w:rPr>
                              <w:t xml:space="preserve">requested. </w:t>
                            </w:r>
                            <w:proofErr w:type="spellStart"/>
                            <w:r w:rsidR="00F7492F" w:rsidRPr="00F7492F">
                              <w:rPr>
                                <w:sz w:val="16"/>
                                <w:szCs w:val="16"/>
                              </w:rPr>
                              <w:t>Index.ejs</w:t>
                            </w:r>
                            <w:proofErr w:type="spellEnd"/>
                            <w:r w:rsidR="00F7492F" w:rsidRPr="00F7492F">
                              <w:rPr>
                                <w:sz w:val="16"/>
                                <w:szCs w:val="16"/>
                              </w:rPr>
                              <w:t xml:space="preserve"> sends information to app.js.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687EB" id="Text Box 2" o:spid="_x0000_s1027" type="#_x0000_t202" style="position:absolute;margin-left:63.85pt;margin-top:20.4pt;width:344.35pt;height:21.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">
                <v:textbox>
                  <w:txbxContent>
                    <w:p w14:paraId="51E639E1" w14:textId="5FE334F1" w:rsidR="00D72F2B" w:rsidRPr="00F7492F" w:rsidRDefault="00D72F2B" w:rsidP="00F7492F">
                      <w:pPr>
                        <w:pStyle w:val="ListParagraph"/>
                        <w:numPr>
                          <w:ilvl w:val="0"/>
                          <w:numId w:val="14"/>
                        </w:numPr>
                        <w:rPr>
                          <w:sz w:val="16"/>
                          <w:szCs w:val="16"/>
                        </w:rPr>
                      </w:pPr>
                      <w:r w:rsidRPr="00F7492F">
                        <w:rPr>
                          <w:sz w:val="16"/>
                          <w:szCs w:val="16"/>
                        </w:rPr>
                        <w:t xml:space="preserve">“Calculate” in UI pressed, POST function </w:t>
                      </w:r>
                      <w:r w:rsidR="00F7492F" w:rsidRPr="00F7492F">
                        <w:rPr>
                          <w:sz w:val="16"/>
                          <w:szCs w:val="16"/>
                        </w:rPr>
                        <w:t xml:space="preserve">requested. </w:t>
                      </w:r>
                      <w:proofErr w:type="spellStart"/>
                      <w:r w:rsidR="00F7492F" w:rsidRPr="00F7492F">
                        <w:rPr>
                          <w:sz w:val="16"/>
                          <w:szCs w:val="16"/>
                        </w:rPr>
                        <w:t>Index.ejs</w:t>
                      </w:r>
                      <w:proofErr w:type="spellEnd"/>
                      <w:r w:rsidR="00F7492F" w:rsidRPr="00F7492F">
                        <w:rPr>
                          <w:sz w:val="16"/>
                          <w:szCs w:val="16"/>
                        </w:rPr>
                        <w:t xml:space="preserve"> sends information to app.js.</w:t>
                      </w:r>
                    </w:p>
                  </w:txbxContent>
                </v:textbox>
                <w10:wrap anchorx="margin"/>
              </v:shape>
            </w:pict>
          </mc:Fallback>
        </mc:AlternateContent>
      </w:r>
      <w:r w:rsidR="00D72F2B">
        <w:rPr>
          <w:noProof/>
        </w:rPr>
        <mc:AlternateContent>
          <mc:Choice Requires="wps">
            <w:drawing>
              <wp:anchor distT="0" distB="0" distL="114300" distR="114300" simplePos="0" relativeHeight="251661312" behindDoc="0" locked="0" layoutInCell="1" allowOverlap="1" wp14:anchorId="7CFEA5F2" wp14:editId="3E83BD12">
                <wp:simplePos x="0" y="0"/>
                <wp:positionH relativeFrom="column">
                  <wp:posOffset>3644019</wp:posOffset>
                </wp:positionH>
                <wp:positionV relativeFrom="paragraph">
                  <wp:posOffset>768789</wp:posOffset>
                </wp:positionV>
                <wp:extent cx="816339" cy="5281"/>
                <wp:effectExtent l="38100" t="76200" r="22225" b="109220"/>
                <wp:wrapNone/>
                <wp:docPr id="1581128279" name="Straight Arrow Connector 3"/>
                <wp:cNvGraphicFramePr/>
                <a:graphic xmlns:a="http://schemas.openxmlformats.org/drawingml/2006/main">
                  <a:graphicData uri="http://schemas.microsoft.com/office/word/2010/wordprocessingShape">
                    <wps:wsp>
                      <wps:cNvCnPr/>
                      <wps:spPr>
                        <a:xfrm flipH="1">
                          <a:off x="0" y="0"/>
                          <a:ext cx="816339" cy="5281"/>
                        </a:xfrm>
                        <a:prstGeom prst="straightConnector1">
                          <a:avLst/>
                        </a:prstGeom>
                        <a:ln w="9525"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253D4" id="_x0000_t32" coordsize="21600,21600" o:spt="32" o:oned="t" path="m,l21600,21600e" filled="f">
                <v:path arrowok="t" fillok="f" o:connecttype="none"/>
                <o:lock v:ext="edit" shapetype="t"/>
              </v:shapetype>
              <v:shape id="Straight Arrow Connector 3" o:spid="_x0000_s1026" type="#_x0000_t32" style="position:absolute;margin-left:286.95pt;margin-top:60.55pt;width:64.3pt;height:.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" strokecolor="#ddd [3204]">
                <v:stroke startarrow="open" endarrow="open"/>
              </v:shape>
            </w:pict>
          </mc:Fallback>
        </mc:AlternateContent>
      </w:r>
      <w:r w:rsidR="00D72F2B">
        <w:rPr>
          <w:noProof/>
        </w:rPr>
        <mc:AlternateContent>
          <mc:Choice Requires="wps">
            <w:drawing>
              <wp:anchor distT="0" distB="0" distL="114300" distR="114300" simplePos="0" relativeHeight="251660288" behindDoc="0" locked="0" layoutInCell="1" allowOverlap="1" wp14:anchorId="7D49DC04" wp14:editId="101A604A">
                <wp:simplePos x="0" y="0"/>
                <wp:positionH relativeFrom="column">
                  <wp:posOffset>2403695</wp:posOffset>
                </wp:positionH>
                <wp:positionV relativeFrom="paragraph">
                  <wp:posOffset>1140738</wp:posOffset>
                </wp:positionV>
                <wp:extent cx="2160760" cy="85624"/>
                <wp:effectExtent l="38100" t="19050" r="11430" b="105410"/>
                <wp:wrapNone/>
                <wp:docPr id="1901825270" name="Connector: Elbow 2"/>
                <wp:cNvGraphicFramePr/>
                <a:graphic xmlns:a="http://schemas.openxmlformats.org/drawingml/2006/main">
                  <a:graphicData uri="http://schemas.microsoft.com/office/word/2010/wordprocessingShape">
                    <wps:wsp>
                      <wps:cNvCnPr/>
                      <wps:spPr>
                        <a:xfrm flipH="1">
                          <a:off x="0" y="0"/>
                          <a:ext cx="2160760" cy="85624"/>
                        </a:xfrm>
                        <a:prstGeom prst="bentConnector3">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AC2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89.25pt;margin-top:89.8pt;width:170.15pt;height:6.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" strokecolor="#ddd [3204]">
                <v:stroke endarrow="open" joinstyle="round"/>
              </v:shape>
            </w:pict>
          </mc:Fallback>
        </mc:AlternateContent>
      </w:r>
      <w:r w:rsidR="00D72F2B">
        <w:rPr>
          <w:noProof/>
        </w:rPr>
        <mc:AlternateContent>
          <mc:Choice Requires="wps">
            <w:drawing>
              <wp:anchor distT="0" distB="0" distL="114300" distR="114300" simplePos="0" relativeHeight="251659264" behindDoc="0" locked="0" layoutInCell="1" allowOverlap="1" wp14:anchorId="0B196EF3" wp14:editId="29056ECB">
                <wp:simplePos x="0" y="0"/>
                <wp:positionH relativeFrom="column">
                  <wp:posOffset>4508626</wp:posOffset>
                </wp:positionH>
                <wp:positionV relativeFrom="paragraph">
                  <wp:posOffset>642795</wp:posOffset>
                </wp:positionV>
                <wp:extent cx="1303699" cy="583949"/>
                <wp:effectExtent l="0" t="0" r="10795" b="26035"/>
                <wp:wrapNone/>
                <wp:docPr id="274841115" name="Rectangle 1"/>
                <wp:cNvGraphicFramePr/>
                <a:graphic xmlns:a="http://schemas.openxmlformats.org/drawingml/2006/main">
                  <a:graphicData uri="http://schemas.microsoft.com/office/word/2010/wordprocessingShape">
                    <wps:wsp>
                      <wps:cNvSpPr/>
                      <wps:spPr>
                        <a:xfrm>
                          <a:off x="0" y="0"/>
                          <a:ext cx="1303699" cy="58394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3CDF6" id="Rectangle 1" o:spid="_x0000_s1026" style="position:absolute;margin-left:355pt;margin-top:50.6pt;width:102.65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" filled="f" strokecolor="#202020 [484]" strokeweight="1pt"/>
            </w:pict>
          </mc:Fallback>
        </mc:AlternateContent>
      </w:r>
      <w:r w:rsidR="00D72F2B" w:rsidRPr="00D72F2B">
        <w:rPr>
          <w:noProof/>
        </w:rPr>
        <w:drawing>
          <wp:inline distT="0" distB="0" distL="0" distR="0" wp14:anchorId="2849ACF3" wp14:editId="68C094A0">
            <wp:extent cx="5943600" cy="3330575"/>
            <wp:effectExtent l="0" t="0" r="0" b="3175"/>
            <wp:docPr id="20403464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46454" name="Picture 1" descr="A screenshot of a computer program&#10;&#10;Description automatically generated"/>
                    <pic:cNvPicPr/>
                  </pic:nvPicPr>
                  <pic:blipFill>
                    <a:blip r:embed="rId12"/>
                    <a:stretch>
                      <a:fillRect/>
                    </a:stretch>
                  </pic:blipFill>
                  <pic:spPr>
                    <a:xfrm>
                      <a:off x="0" y="0"/>
                      <a:ext cx="5943600" cy="3330575"/>
                    </a:xfrm>
                    <a:prstGeom prst="rect">
                      <a:avLst/>
                    </a:prstGeom>
                  </pic:spPr>
                </pic:pic>
              </a:graphicData>
            </a:graphic>
          </wp:inline>
        </w:drawing>
      </w:r>
    </w:p>
    <w:p w14:paraId="71985525" w14:textId="1A2F1617" w:rsidR="00625F53" w:rsidRDefault="00625F53" w:rsidP="00625F53">
      <w:pPr>
        <w:pStyle w:val="Caption"/>
        <w:jc w:val="center"/>
      </w:pPr>
      <w:r>
        <w:t xml:space="preserve">Figure </w:t>
      </w:r>
      <w:fldSimple w:instr=" SEQ Figure \* ARABIC ">
        <w:r w:rsidR="00254788">
          <w:rPr>
            <w:noProof/>
          </w:rPr>
          <w:t>2</w:t>
        </w:r>
      </w:fldSimple>
      <w:r>
        <w:t xml:space="preserve">- Communication route for </w:t>
      </w:r>
      <w:proofErr w:type="spellStart"/>
      <w:r>
        <w:t>result.ejs</w:t>
      </w:r>
      <w:proofErr w:type="spellEnd"/>
    </w:p>
    <w:p w14:paraId="1A8209DB" w14:textId="712E61F9" w:rsidR="00A417C1" w:rsidRDefault="00F1709A" w:rsidP="00D72F2B">
      <w:pPr>
        <w:ind w:firstLine="0"/>
        <w:rPr>
          <w:rFonts w:ascii="Calibri" w:eastAsia="Calibri" w:hAnsi="Calibri" w:cs="Calibri"/>
          <w:szCs w:val="22"/>
        </w:rPr>
      </w:pPr>
      <w:r>
        <w:t xml:space="preserve">calculations when the “calculate” button in the UI is pressed. Once pressed, </w:t>
      </w:r>
      <w:proofErr w:type="spellStart"/>
      <w:r>
        <w:t>result.ejs</w:t>
      </w:r>
      <w:proofErr w:type="spellEnd"/>
      <w:r>
        <w:t xml:space="preserve"> is rendered and receives the </w:t>
      </w:r>
      <w:r w:rsidR="00F7492F">
        <w:t>variables from the POST function</w:t>
      </w:r>
      <w:r w:rsidR="00625F53">
        <w:t xml:space="preserve"> where the results are displayed in the UI.</w:t>
      </w:r>
    </w:p>
    <w:p w14:paraId="09C0CADD" w14:textId="6E28C698" w:rsidR="00A417C1" w:rsidRPr="00C00F8F" w:rsidRDefault="00D62B99" w:rsidP="00C00F8F">
      <w:pPr>
        <w:pStyle w:val="Heading3"/>
      </w:pPr>
      <w:r>
        <w:t>HTML Code Analysis</w:t>
      </w:r>
    </w:p>
    <w:p w14:paraId="6C11749B" w14:textId="5E49ABEB" w:rsidR="00254788" w:rsidRDefault="00CC466C" w:rsidP="00254788">
      <w:r>
        <w:t>After careful analysis of the .</w:t>
      </w:r>
      <w:proofErr w:type="spellStart"/>
      <w:r>
        <w:t>ejs</w:t>
      </w:r>
      <w:proofErr w:type="spellEnd"/>
      <w:r>
        <w:t xml:space="preserve"> file, analysis of the rendered HTML file is next for observation. In the element inspection of the UI, the source code of </w:t>
      </w:r>
      <w:proofErr w:type="spellStart"/>
      <w:r>
        <w:t>result.ejs</w:t>
      </w:r>
      <w:proofErr w:type="spellEnd"/>
      <w:r>
        <w:t xml:space="preserve"> is present, however, no JavaScript is </w:t>
      </w:r>
      <w:r w:rsidR="00D16110">
        <w:t>shown</w:t>
      </w:r>
      <w:r>
        <w:t xml:space="preserve"> in the HTML file (Figure 3). </w:t>
      </w:r>
      <w:r w:rsidR="00D16110">
        <w:t xml:space="preserve">In the HTML file, the results of the POST call from app.js are displayed but the JavaScript in </w:t>
      </w:r>
      <w:proofErr w:type="spellStart"/>
      <w:r w:rsidR="00D16110">
        <w:t>result.ejs</w:t>
      </w:r>
      <w:proofErr w:type="spellEnd"/>
      <w:r w:rsidR="00D16110">
        <w:t xml:space="preserve"> is not. The results being present rather than their variable names were to be expected, however, the &lt;%=%&gt; structure is not shown within the HTML file which is rather intriguing. This must mean that once the </w:t>
      </w:r>
      <w:proofErr w:type="spellStart"/>
      <w:r w:rsidR="00D16110">
        <w:t>result.ejs</w:t>
      </w:r>
      <w:proofErr w:type="spellEnd"/>
      <w:r w:rsidR="00D16110">
        <w:t xml:space="preserve"> file receives the result of the POST function, EJS knows to fully </w:t>
      </w:r>
      <w:r w:rsidR="00D16110">
        <w:lastRenderedPageBreak/>
        <w:t>replace &lt;%= variable%&gt; with the result without any complication.</w:t>
      </w:r>
      <w:r w:rsidR="00254788">
        <w:t xml:space="preserve"> Other than this, the .</w:t>
      </w:r>
      <w:proofErr w:type="spellStart"/>
      <w:r w:rsidR="00254788">
        <w:t>ejs</w:t>
      </w:r>
      <w:proofErr w:type="spellEnd"/>
      <w:r w:rsidR="00254788">
        <w:t xml:space="preserve"> and the HTML file are similar in structure and nothing else is modified.</w:t>
      </w:r>
    </w:p>
    <w:p w14:paraId="4B554EA1" w14:textId="77777777" w:rsidR="00254788" w:rsidRDefault="00254788">
      <w:r>
        <w:br w:type="page"/>
      </w:r>
    </w:p>
    <w:p w14:paraId="383AE83A" w14:textId="77777777" w:rsidR="00254788" w:rsidRDefault="00254788" w:rsidP="00254788">
      <w:pPr>
        <w:keepNext/>
        <w:jc w:val="center"/>
      </w:pPr>
      <w:r w:rsidRPr="00254788">
        <w:rPr>
          <w:noProof/>
        </w:rPr>
        <w:lastRenderedPageBreak/>
        <w:drawing>
          <wp:inline distT="0" distB="0" distL="0" distR="0" wp14:anchorId="1905A1F4" wp14:editId="0A7C9DC8">
            <wp:extent cx="5943600" cy="3112770"/>
            <wp:effectExtent l="0" t="0" r="0" b="0"/>
            <wp:docPr id="823201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01393" name="Picture 1" descr="A screenshot of a computer&#10;&#10;Description automatically generated"/>
                    <pic:cNvPicPr/>
                  </pic:nvPicPr>
                  <pic:blipFill>
                    <a:blip r:embed="rId13"/>
                    <a:stretch>
                      <a:fillRect/>
                    </a:stretch>
                  </pic:blipFill>
                  <pic:spPr>
                    <a:xfrm>
                      <a:off x="0" y="0"/>
                      <a:ext cx="5943600" cy="3112770"/>
                    </a:xfrm>
                    <a:prstGeom prst="rect">
                      <a:avLst/>
                    </a:prstGeom>
                  </pic:spPr>
                </pic:pic>
              </a:graphicData>
            </a:graphic>
          </wp:inline>
        </w:drawing>
      </w:r>
    </w:p>
    <w:p w14:paraId="378401E6" w14:textId="4BB037FA" w:rsidR="00254788" w:rsidRDefault="00254788" w:rsidP="00254788">
      <w:pPr>
        <w:pStyle w:val="Caption"/>
        <w:jc w:val="center"/>
      </w:pPr>
      <w:r>
        <w:t xml:space="preserve">Figure </w:t>
      </w:r>
      <w:fldSimple w:instr=" SEQ Figure \* ARABIC ">
        <w:r>
          <w:rPr>
            <w:noProof/>
          </w:rPr>
          <w:t>3</w:t>
        </w:r>
      </w:fldSimple>
      <w:r>
        <w:t xml:space="preserve"> - HTML file inspection</w:t>
      </w:r>
    </w:p>
    <w:p w14:paraId="3A7AA802" w14:textId="3EB71688" w:rsidR="52694629" w:rsidRDefault="52694629" w:rsidP="00B863FB">
      <w:pPr>
        <w:pStyle w:val="NoSpacing"/>
      </w:pPr>
    </w:p>
    <w:p w14:paraId="30BB5B2E" w14:textId="4600AD71" w:rsidR="00A417C1" w:rsidRDefault="00254788" w:rsidP="00B24303">
      <w:r>
        <w:rPr>
          <w:rStyle w:val="Heading4Char"/>
        </w:rPr>
        <w:t>Compare and Contrast.</w:t>
      </w:r>
      <w:r w:rsidR="212F006F" w:rsidRPr="00B863FB">
        <w:rPr>
          <w:rStyle w:val="Heading4Char"/>
        </w:rPr>
        <w:t xml:space="preserve"> </w:t>
      </w:r>
      <w:r>
        <w:t xml:space="preserve">In structure, HTML and EJS are similar in that HTML can be generated in both file types without any issue. All syntax and elements used in HTML may be used in EJS, however, it is not reciprocal. EJS has the ability to hard code JavaScript into the source code while using HTML as the base code for the file. This </w:t>
      </w:r>
      <w:r w:rsidR="00D53A4E">
        <w:t>can be a very powerful tool in the event that the user needs to output JavaScript while developing a website with HTML that has dynamic content as a function of the website</w:t>
      </w:r>
      <w:r w:rsidR="003B527C">
        <w:t xml:space="preserve"> (Ikechukwu, 2018).</w:t>
      </w:r>
      <w:r w:rsidR="00FC1088">
        <w:t xml:space="preserve"> In the event that a developer needs to provide users with a frontend UI with the proper workings of the backend embedded into the file, EJS is the most beneficial way to accomplish this</w:t>
      </w:r>
      <w:r w:rsidR="007F113F">
        <w:t>.</w:t>
      </w:r>
    </w:p>
    <w:p w14:paraId="64084D2F" w14:textId="6E265444" w:rsidR="00B24303" w:rsidRDefault="00B24303">
      <w:r>
        <w:br w:type="page"/>
      </w:r>
    </w:p>
    <w:p w14:paraId="4F7BA1B9" w14:textId="34ECB7B6" w:rsidR="00B24303" w:rsidRDefault="00B24303" w:rsidP="00B24303">
      <w:pPr>
        <w:jc w:val="center"/>
        <w:rPr>
          <w:b/>
          <w:bCs/>
        </w:rPr>
      </w:pPr>
      <w:r>
        <w:rPr>
          <w:b/>
          <w:bCs/>
        </w:rPr>
        <w:lastRenderedPageBreak/>
        <w:t>Exercise 2: Arrays and Objects</w:t>
      </w:r>
    </w:p>
    <w:p w14:paraId="43282AC9" w14:textId="77777777" w:rsidR="00B24303" w:rsidRPr="00B24303" w:rsidRDefault="00B24303" w:rsidP="00B24303">
      <w:pPr>
        <w:rPr>
          <w:b/>
          <w:bCs/>
        </w:rPr>
      </w:pPr>
    </w:p>
    <w:p w14:paraId="1EA5BEB7" w14:textId="77777777" w:rsidR="00A417C1" w:rsidRDefault="00000000" w:rsidP="5D68E123">
      <w:pPr>
        <w:pStyle w:val="SectionTitle"/>
        <w:rPr>
          <w:rFonts w:ascii="Calibri" w:eastAsia="Calibri" w:hAnsi="Calibri" w:cs="Calibri"/>
          <w:b w:val="0"/>
          <w:bCs/>
          <w:szCs w:val="22"/>
        </w:rPr>
      </w:pPr>
      <w:sdt>
        <w:sdtPr>
          <w:id w:val="-1638559448"/>
          <w:placeholder>
            <w:docPart w:val="C19DCFD8E57441AE86C164918A69926D"/>
          </w:placeholder>
          <w:temporary/>
          <w:showingPlcHdr/>
          <w15:appearance w15:val="hidden"/>
        </w:sdtPr>
        <w:sdtContent>
          <w:r w:rsidR="00664C1A" w:rsidRPr="00664C1A">
            <w:t>References</w:t>
          </w:r>
        </w:sdtContent>
      </w:sdt>
    </w:p>
    <w:p w14:paraId="4AAB4D63" w14:textId="09833259" w:rsidR="007F113F" w:rsidRDefault="007F113F" w:rsidP="007F113F">
      <w:pPr>
        <w:rPr>
          <w:noProof/>
        </w:rPr>
      </w:pPr>
      <w:r w:rsidRPr="007F113F">
        <w:rPr>
          <w:noProof/>
        </w:rPr>
        <w:t xml:space="preserve">Ikechukwu, L. (2020, August 13). Using EJS as a Template Engine in your Express App - Linda Ikechukwu - Medium. </w:t>
      </w:r>
      <w:r w:rsidRPr="007F113F">
        <w:rPr>
          <w:i/>
          <w:iCs/>
          <w:noProof/>
        </w:rPr>
        <w:t>Medium</w:t>
      </w:r>
      <w:r w:rsidRPr="007F113F">
        <w:rPr>
          <w:noProof/>
        </w:rPr>
        <w:t xml:space="preserve">. </w:t>
      </w:r>
      <w:hyperlink r:id="rId14" w:anchor=":~:text=What%20is%20EJS%3F,interpolate%20(concatenate)%20strings%20effectively" w:history="1">
        <w:r w:rsidRPr="007F113F">
          <w:rPr>
            <w:rStyle w:val="Hyperlink"/>
            <w:noProof/>
          </w:rPr>
          <w:t>https://medium.com/@Linda_Ikechukwu/https-medium-com-linda-ikechukwu-using-ejs-as-a-template-engine-in-your-express-app-cb3d82c15e17#:~:text=What%20is%20EJS%3F,interpolate%20(concatenate)%20strings%20effectively</w:t>
        </w:r>
      </w:hyperlink>
      <w:r w:rsidRPr="007F113F">
        <w:rPr>
          <w:noProof/>
        </w:rPr>
        <w:t>.</w:t>
      </w:r>
    </w:p>
    <w:p w14:paraId="3AF888F9" w14:textId="77777777" w:rsidR="007F113F" w:rsidRPr="007F113F" w:rsidRDefault="007F113F" w:rsidP="007F113F">
      <w:pPr>
        <w:rPr>
          <w:noProof/>
        </w:rPr>
      </w:pPr>
    </w:p>
    <w:p w14:paraId="553DEC61" w14:textId="77777777" w:rsidR="00A417C1" w:rsidRDefault="00A417C1" w:rsidP="00B863FB">
      <w:pPr>
        <w:rPr>
          <w:noProof/>
        </w:rPr>
      </w:pPr>
    </w:p>
    <w:p w14:paraId="43A217F6" w14:textId="77777777" w:rsidR="68E35553" w:rsidRDefault="68E35553" w:rsidP="00B863FB">
      <w:pPr>
        <w:rPr>
          <w:noProof/>
        </w:rPr>
      </w:pPr>
    </w:p>
    <w:p w14:paraId="3C7E0039" w14:textId="77777777" w:rsidR="67AE9998" w:rsidRDefault="67AE9998" w:rsidP="00B863FB">
      <w:pPr>
        <w:rPr>
          <w:noProof/>
        </w:rPr>
      </w:pPr>
    </w:p>
    <w:p w14:paraId="48DB6BF7" w14:textId="77777777" w:rsidR="67AE9998" w:rsidRDefault="67AE9998" w:rsidP="00B863FB">
      <w:pPr>
        <w:rPr>
          <w:noProof/>
        </w:rPr>
      </w:pPr>
    </w:p>
    <w:p w14:paraId="24C9B3BB" w14:textId="77777777" w:rsidR="4A446072" w:rsidRDefault="4A446072" w:rsidP="00B863FB">
      <w:pPr>
        <w:rPr>
          <w:noProof/>
          <w:color w:val="000000" w:themeColor="text2"/>
        </w:rPr>
      </w:pPr>
    </w:p>
    <w:p w14:paraId="6900CDF8" w14:textId="77777777" w:rsidR="4A446072" w:rsidRDefault="4A446072" w:rsidP="00B863FB">
      <w:pPr>
        <w:rPr>
          <w:noProof/>
          <w:color w:val="000000" w:themeColor="text2"/>
        </w:rPr>
      </w:pPr>
    </w:p>
    <w:p w14:paraId="5EEA9668" w14:textId="77777777" w:rsidR="4A446072" w:rsidRDefault="4A446072" w:rsidP="00B863FB">
      <w:pPr>
        <w:rPr>
          <w:noProof/>
          <w:color w:val="000000" w:themeColor="text2"/>
        </w:rPr>
      </w:pPr>
    </w:p>
    <w:p w14:paraId="68990286" w14:textId="77777777" w:rsidR="4A446072" w:rsidRDefault="4A446072" w:rsidP="00B863FB">
      <w:pPr>
        <w:rPr>
          <w:noProof/>
          <w:color w:val="000000" w:themeColor="text2"/>
        </w:rPr>
      </w:pPr>
    </w:p>
    <w:p w14:paraId="5102BA5A" w14:textId="77777777" w:rsidR="4A446072" w:rsidRDefault="4A446072" w:rsidP="00B863FB">
      <w:pPr>
        <w:rPr>
          <w:noProof/>
          <w:color w:val="000000" w:themeColor="text2"/>
        </w:rPr>
      </w:pPr>
    </w:p>
    <w:p w14:paraId="70B3E935" w14:textId="77777777" w:rsidR="4A446072" w:rsidRDefault="4A446072" w:rsidP="00B863FB">
      <w:pPr>
        <w:rPr>
          <w:noProof/>
          <w:color w:val="000000" w:themeColor="text2"/>
        </w:rPr>
      </w:pPr>
    </w:p>
    <w:p w14:paraId="41068047" w14:textId="77777777" w:rsidR="4A446072" w:rsidRDefault="4A446072" w:rsidP="00B863FB">
      <w:pPr>
        <w:rPr>
          <w:noProof/>
          <w:color w:val="000000" w:themeColor="text2"/>
        </w:rPr>
      </w:pPr>
    </w:p>
    <w:p w14:paraId="3173FE88" w14:textId="77777777" w:rsidR="4A446072" w:rsidRDefault="4A446072" w:rsidP="00B863FB">
      <w:pPr>
        <w:rPr>
          <w:noProof/>
          <w:color w:val="000000" w:themeColor="text2"/>
        </w:rPr>
      </w:pPr>
    </w:p>
    <w:p w14:paraId="49F87FF9" w14:textId="77777777" w:rsidR="4A446072" w:rsidRDefault="4A446072" w:rsidP="00B863FB">
      <w:pPr>
        <w:rPr>
          <w:noProof/>
          <w:color w:val="000000" w:themeColor="text2"/>
        </w:rPr>
      </w:pPr>
    </w:p>
    <w:p w14:paraId="5D5241C1" w14:textId="77777777" w:rsidR="4A446072" w:rsidRDefault="4A446072" w:rsidP="00B863FB">
      <w:pPr>
        <w:rPr>
          <w:noProof/>
          <w:color w:val="000000" w:themeColor="text2"/>
        </w:rPr>
      </w:pPr>
    </w:p>
    <w:p w14:paraId="37B18233" w14:textId="77777777" w:rsidR="4A446072" w:rsidRDefault="4A446072" w:rsidP="00B863FB">
      <w:pPr>
        <w:rPr>
          <w:noProof/>
          <w:color w:val="000000" w:themeColor="text2"/>
        </w:rPr>
      </w:pPr>
    </w:p>
    <w:p w14:paraId="3EE7DEDC" w14:textId="230AA052"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5"/>
      <w:headerReference w:type="default" r:id="rId16"/>
      <w:footerReference w:type="even" r:id="rId17"/>
      <w:footerReference w:type="default" r:id="rId18"/>
      <w:headerReference w:type="first" r:id="rId19"/>
      <w:foot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97F44" w14:textId="77777777" w:rsidR="003A07E6" w:rsidRDefault="003A07E6">
      <w:pPr>
        <w:spacing w:line="240" w:lineRule="auto"/>
      </w:pPr>
      <w:r>
        <w:separator/>
      </w:r>
    </w:p>
    <w:p w14:paraId="05343CD5" w14:textId="77777777" w:rsidR="003A07E6" w:rsidRDefault="003A07E6"/>
  </w:endnote>
  <w:endnote w:type="continuationSeparator" w:id="0">
    <w:p w14:paraId="03402F95" w14:textId="77777777" w:rsidR="003A07E6" w:rsidRDefault="003A07E6">
      <w:pPr>
        <w:spacing w:line="240" w:lineRule="auto"/>
      </w:pPr>
      <w:r>
        <w:continuationSeparator/>
      </w:r>
    </w:p>
    <w:p w14:paraId="506E0A92" w14:textId="77777777" w:rsidR="003A07E6" w:rsidRDefault="003A07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C27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CBE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61B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BF9F" w14:textId="77777777" w:rsidR="003A07E6" w:rsidRDefault="003A07E6">
      <w:pPr>
        <w:spacing w:line="240" w:lineRule="auto"/>
      </w:pPr>
      <w:r>
        <w:separator/>
      </w:r>
    </w:p>
    <w:p w14:paraId="78000030" w14:textId="77777777" w:rsidR="003A07E6" w:rsidRDefault="003A07E6"/>
  </w:footnote>
  <w:footnote w:type="continuationSeparator" w:id="0">
    <w:p w14:paraId="28CCB1CF" w14:textId="77777777" w:rsidR="003A07E6" w:rsidRDefault="003A07E6">
      <w:pPr>
        <w:spacing w:line="240" w:lineRule="auto"/>
      </w:pPr>
      <w:r>
        <w:continuationSeparator/>
      </w:r>
    </w:p>
    <w:p w14:paraId="4FCE2212" w14:textId="77777777" w:rsidR="003A07E6" w:rsidRDefault="003A07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CB37"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6C60"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465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B63223"/>
    <w:multiLevelType w:val="hybridMultilevel"/>
    <w:tmpl w:val="B00AF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F4045"/>
    <w:multiLevelType w:val="hybridMultilevel"/>
    <w:tmpl w:val="EA44D936"/>
    <w:lvl w:ilvl="0" w:tplc="A8CC2E4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904ECA"/>
    <w:multiLevelType w:val="hybridMultilevel"/>
    <w:tmpl w:val="71D6814E"/>
    <w:lvl w:ilvl="0" w:tplc="7228C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54727181">
    <w:abstractNumId w:val="10"/>
  </w:num>
  <w:num w:numId="13" w16cid:durableId="1056972532">
    <w:abstractNumId w:val="12"/>
  </w:num>
  <w:num w:numId="14" w16cid:durableId="16034899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11"/>
    <w:rsid w:val="00023AFE"/>
    <w:rsid w:val="0003194D"/>
    <w:rsid w:val="000A3D9B"/>
    <w:rsid w:val="000D4642"/>
    <w:rsid w:val="000D539D"/>
    <w:rsid w:val="00116273"/>
    <w:rsid w:val="001D6A57"/>
    <w:rsid w:val="00254788"/>
    <w:rsid w:val="002C79E6"/>
    <w:rsid w:val="002F3AE9"/>
    <w:rsid w:val="003804CC"/>
    <w:rsid w:val="003968D0"/>
    <w:rsid w:val="003A07E6"/>
    <w:rsid w:val="003B527C"/>
    <w:rsid w:val="004914E0"/>
    <w:rsid w:val="005C199E"/>
    <w:rsid w:val="00625F53"/>
    <w:rsid w:val="00664C1A"/>
    <w:rsid w:val="007F113F"/>
    <w:rsid w:val="0087407D"/>
    <w:rsid w:val="00A1698D"/>
    <w:rsid w:val="00A417C1"/>
    <w:rsid w:val="00AC2F88"/>
    <w:rsid w:val="00B24303"/>
    <w:rsid w:val="00B863FB"/>
    <w:rsid w:val="00B86440"/>
    <w:rsid w:val="00BB2D6F"/>
    <w:rsid w:val="00C00F8F"/>
    <w:rsid w:val="00C03068"/>
    <w:rsid w:val="00CB51C1"/>
    <w:rsid w:val="00CC466C"/>
    <w:rsid w:val="00D16110"/>
    <w:rsid w:val="00D53A4E"/>
    <w:rsid w:val="00D620FD"/>
    <w:rsid w:val="00D62B99"/>
    <w:rsid w:val="00D72F2B"/>
    <w:rsid w:val="00D91044"/>
    <w:rsid w:val="00DA39C0"/>
    <w:rsid w:val="00DE35FC"/>
    <w:rsid w:val="00E03E11"/>
    <w:rsid w:val="00E67454"/>
    <w:rsid w:val="00EF55C5"/>
    <w:rsid w:val="00F1709A"/>
    <w:rsid w:val="00F179BB"/>
    <w:rsid w:val="00F6242A"/>
    <w:rsid w:val="00F7492F"/>
    <w:rsid w:val="00FA5510"/>
    <w:rsid w:val="00FC1088"/>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87D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F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213360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775583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Linda_Ikechukwu/https-medium-com-linda-ikechukwu-using-ejs-as-a-template-engine-in-your-express-app-cb3d82c15e17"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Burke-Jimenez\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9DCFD8E57441AE86C164918A69926D"/>
        <w:category>
          <w:name w:val="General"/>
          <w:gallery w:val="placeholder"/>
        </w:category>
        <w:types>
          <w:type w:val="bbPlcHdr"/>
        </w:types>
        <w:behaviors>
          <w:behavior w:val="content"/>
        </w:behaviors>
        <w:guid w:val="{222CF291-589B-4B44-B533-0C4AFA1C385C}"/>
      </w:docPartPr>
      <w:docPartBody>
        <w:p w:rsidR="00E561C4" w:rsidRDefault="00000000">
          <w:pPr>
            <w:pStyle w:val="C19DCFD8E57441AE86C164918A69926D"/>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A2"/>
    <w:rsid w:val="008312A2"/>
    <w:rsid w:val="008473C8"/>
    <w:rsid w:val="00E56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14:ligatures w14:val="none"/>
    </w:rPr>
  </w:style>
  <w:style w:type="paragraph" w:customStyle="1" w:styleId="21A9F981A4F14F03B0123BA8FF896C7B">
    <w:name w:val="21A9F981A4F14F03B0123BA8FF896C7B"/>
  </w:style>
  <w:style w:type="paragraph" w:customStyle="1" w:styleId="6EA9B196D6E6493A933AF087AC5AAA5E">
    <w:name w:val="6EA9B196D6E6493A933AF087AC5AAA5E"/>
  </w:style>
  <w:style w:type="paragraph" w:customStyle="1" w:styleId="C19DCFD8E57441AE86C164918A69926D">
    <w:name w:val="C19DCFD8E57441AE86C164918A69926D"/>
  </w:style>
  <w:style w:type="character" w:styleId="Hyperlink">
    <w:name w:val="Hyperlink"/>
    <w:basedOn w:val="DefaultParagraphFont"/>
    <w:uiPriority w:val="99"/>
    <w:unhideWhenUsed/>
    <w:rPr>
      <w:color w:val="0563C1" w:themeColor="hyperlink"/>
      <w:u w:val="single"/>
    </w:rPr>
  </w:style>
  <w:style w:type="paragraph" w:customStyle="1" w:styleId="FB63E436A7F74EF3967981C94EC34E18">
    <w:name w:val="FB63E436A7F74EF3967981C94EC34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D08F5C-36FD-4E6C-BEF0-075F2A117D0C}">
  <ds:schemaRefs>
    <ds:schemaRef ds:uri="http://schemas.openxmlformats.org/officeDocument/2006/bibliography"/>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style paper</Template>
  <TotalTime>0</TotalTime>
  <Pages>1</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2023-09-02T17:34:00Z</dcterms:created>
  <dcterms:modified xsi:type="dcterms:W3CDTF">2023-09-11T00:38:00Z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